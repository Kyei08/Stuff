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Resume Name"/>
        <w:tag w:val="Resume Name"/>
        <w:id w:val="-924265653"/>
        <w:placeholder>
          <w:docPart w:val="80CFF5441C8E44C38EFCCDA4016988A9"/>
        </w:placeholder>
        <w:docPartList>
          <w:docPartGallery w:val="Quick Parts"/>
          <w:docPartCategory w:val=" Resume Name"/>
        </w:docPartList>
      </w:sdtPr>
      <w:sdtContent>
        <w:p w14:paraId="7D726E8E" w14:textId="04A18090" w:rsidR="00BD75CF" w:rsidRDefault="00000000">
          <w:sdt>
            <w:sdtPr>
              <w:id w:val="1404875842"/>
              <w:placeholder>
                <w:docPart w:val="87A9D5182CE646AEA1C863009F788177"/>
              </w:placeholder>
              <w:date w:fullDate="2024-05-1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933500">
                <w:t>5/15/2024</w:t>
              </w:r>
            </w:sdtContent>
          </w:sdt>
          <w:r w:rsidR="007A6F4D">
            <w:rPr>
              <w:noProof/>
            </w:rPr>
            <w:t xml:space="preserve"> </w:t>
          </w:r>
        </w:p>
        <w:p w14:paraId="2A0833AD" w14:textId="175BF8E8" w:rsidR="00BD75CF" w:rsidRDefault="00000000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AB2B4DB9F97C4865B78FF59CD8606E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933500">
                <w:t>Emmanuel Bediako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BC274DBCCF5E47BB8C50283CFA70788F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17B33184" w14:textId="026CC866" w:rsidR="00BD75CF" w:rsidRDefault="00933500">
              <w:pPr>
                <w:pStyle w:val="Phone"/>
              </w:pPr>
              <w:r>
                <w:t>079 288 9754</w:t>
              </w:r>
            </w:p>
          </w:sdtContent>
        </w:sdt>
        <w:p w14:paraId="507F5B3C" w14:textId="77777777" w:rsidR="00BD75CF" w:rsidRDefault="00BD75CF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B2D57A4706A248ADA102818D4AD98CFE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40DBF52C" w14:textId="14A1C5F3" w:rsidR="00BD75CF" w:rsidRDefault="00933500">
              <w:pPr>
                <w:pStyle w:val="SenderAddress"/>
              </w:pPr>
              <w:r>
                <w:t>Bediakoemmanuel036@gmail.com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91DBB5130E2044F6837DC1F07B5D4BC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515973CC" w14:textId="5E58BE67" w:rsidR="00BD75CF" w:rsidRDefault="00933500">
              <w:pPr>
                <w:pStyle w:val="SenderAddress"/>
              </w:pPr>
              <w:r>
                <w:t>1195 Du South Street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10D15CC2661445E69212E5DA1CA41A36"/>
            </w:placeholder>
            <w:text/>
          </w:sdtPr>
          <w:sdtContent>
            <w:p w14:paraId="6FBC38A4" w14:textId="19D5D25B" w:rsidR="00BD75CF" w:rsidRDefault="00933500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N/A</w:t>
              </w:r>
            </w:p>
          </w:sdtContent>
        </w:sdt>
        <w:p w14:paraId="22D5DC1F" w14:textId="77777777" w:rsidR="00BD75CF" w:rsidRDefault="00000000"/>
      </w:sdtContent>
    </w:sdt>
    <w:p w14:paraId="699EA17F" w14:textId="3B00A5CE" w:rsidR="00BD75CF" w:rsidRDefault="007A6F4D" w:rsidP="00933500">
      <w:pPr>
        <w:pStyle w:val="SectionHeading"/>
      </w:pPr>
      <w:r>
        <w:t>Objec</w:t>
      </w:r>
      <w:r w:rsidR="00933500">
        <w:t>tives</w:t>
      </w:r>
    </w:p>
    <w:p w14:paraId="05A66FEA" w14:textId="64F34659" w:rsidR="00BD75CF" w:rsidRDefault="00933500" w:rsidP="00BA02A5">
      <w:r>
        <w:t>Internship</w:t>
      </w:r>
    </w:p>
    <w:p w14:paraId="62C3B25B" w14:textId="77777777" w:rsidR="00F963CB" w:rsidRDefault="00F963CB" w:rsidP="00BA02A5"/>
    <w:p w14:paraId="4B250D77" w14:textId="6573241E" w:rsidR="00F963CB" w:rsidRDefault="00F963CB" w:rsidP="00F963CB">
      <w:pPr>
        <w:pStyle w:val="PersonalName"/>
      </w:pPr>
      <w:r>
        <w:t xml:space="preserve">Education </w:t>
      </w:r>
    </w:p>
    <w:p w14:paraId="5D201CBA" w14:textId="7A02DE84" w:rsidR="00BD75CF" w:rsidRDefault="00933500">
      <w:pPr>
        <w:pStyle w:val="Subsection"/>
      </w:pPr>
      <w:r>
        <w:t>EDUVOS MIDRAND</w:t>
      </w:r>
    </w:p>
    <w:p w14:paraId="33FAF8AB" w14:textId="3093B3AE" w:rsidR="00BD75CF" w:rsidRDefault="007A6F4D">
      <w:pPr>
        <w:pStyle w:val="SubsectionDate"/>
        <w:spacing w:after="0"/>
        <w:rPr>
          <w:rStyle w:val="IntenseEmphasis"/>
        </w:rPr>
      </w:pPr>
      <w:r>
        <w:rPr>
          <w:color w:val="A9A57C" w:themeColor="accent1"/>
        </w:rPr>
        <w:t>|</w:t>
      </w:r>
      <w:r>
        <w:t xml:space="preserve"> </w:t>
      </w:r>
      <w:r w:rsidR="00933500">
        <w:t>Higher Certificate</w:t>
      </w:r>
    </w:p>
    <w:p w14:paraId="3E227D94" w14:textId="225313D9" w:rsidR="00BD75CF" w:rsidRDefault="00933500">
      <w:pPr>
        <w:pStyle w:val="ListParagraph"/>
        <w:numPr>
          <w:ilvl w:val="0"/>
          <w:numId w:val="4"/>
        </w:numPr>
        <w:spacing w:after="0"/>
        <w:ind w:left="288" w:hanging="288"/>
      </w:pPr>
      <w:r>
        <w:t>Still studying</w:t>
      </w:r>
    </w:p>
    <w:p w14:paraId="4C387F37" w14:textId="77777777" w:rsidR="00BD75CF" w:rsidRDefault="007A6F4D">
      <w:pPr>
        <w:pStyle w:val="SectionHeading"/>
      </w:pPr>
      <w:r>
        <w:t>Experience</w:t>
      </w:r>
    </w:p>
    <w:p w14:paraId="25ADDE15" w14:textId="6CEE9653" w:rsidR="003200EE" w:rsidRPr="003200EE" w:rsidRDefault="00933500" w:rsidP="003200EE">
      <w:pPr>
        <w:spacing w:after="0"/>
        <w:rPr>
          <w:b/>
          <w:bCs/>
          <w:i/>
          <w:iCs/>
        </w:rPr>
      </w:pPr>
      <w:r>
        <w:t>WEB DEVELOPER (</w:t>
      </w:r>
      <w:proofErr w:type="gramStart"/>
      <w:r>
        <w:t>FULLSTACK)</w:t>
      </w:r>
      <w:r>
        <w:rPr>
          <w:rStyle w:val="IntenseEmphasis"/>
        </w:rPr>
        <w:t xml:space="preserve">  </w:t>
      </w:r>
      <w:r w:rsidR="003200EE" w:rsidRPr="003200EE">
        <w:rPr>
          <w:b/>
          <w:bCs/>
          <w:i/>
          <w:iCs/>
        </w:rPr>
        <w:t>:</w:t>
      </w:r>
      <w:proofErr w:type="gramEnd"/>
      <w:r w:rsidR="003200EE" w:rsidRPr="003200EE">
        <w:rPr>
          <w:b/>
          <w:bCs/>
          <w:i/>
          <w:iCs/>
        </w:rPr>
        <w:t xml:space="preserve"> Novice,</w:t>
      </w:r>
    </w:p>
    <w:p w14:paraId="1A2D9177" w14:textId="77777777" w:rsidR="003200EE" w:rsidRPr="003200EE" w:rsidRDefault="003200EE" w:rsidP="003200EE">
      <w:pPr>
        <w:spacing w:after="0"/>
        <w:rPr>
          <w:b/>
          <w:bCs/>
          <w:i/>
          <w:iCs/>
        </w:rPr>
      </w:pPr>
      <w:r w:rsidRPr="003200EE">
        <w:rPr>
          <w:b/>
          <w:bCs/>
          <w:i/>
          <w:iCs/>
        </w:rPr>
        <w:t xml:space="preserve">Build applications for friends and family </w:t>
      </w:r>
    </w:p>
    <w:p w14:paraId="638F0E40" w14:textId="613240CB" w:rsidR="00BD75CF" w:rsidRDefault="00BD75CF" w:rsidP="00933500">
      <w:pPr>
        <w:spacing w:after="0"/>
        <w:rPr>
          <w:b/>
          <w:bCs/>
          <w:i/>
          <w:iCs/>
          <w:color w:val="000000"/>
        </w:rPr>
      </w:pPr>
    </w:p>
    <w:p w14:paraId="20C71D98" w14:textId="5CBCD232" w:rsidR="00933500" w:rsidRPr="00933500" w:rsidRDefault="00933500" w:rsidP="00933500">
      <w:pPr>
        <w:spacing w:after="0"/>
        <w:rPr>
          <w:i/>
          <w:iCs/>
        </w:rPr>
      </w:pPr>
    </w:p>
    <w:p w14:paraId="02229E2C" w14:textId="3DAB5593" w:rsidR="00BD75CF" w:rsidRDefault="00BD75CF"/>
    <w:p w14:paraId="051AA733" w14:textId="77777777" w:rsidR="00BD75CF" w:rsidRDefault="007A6F4D">
      <w:pPr>
        <w:pStyle w:val="SectionHeading"/>
      </w:pPr>
      <w:r>
        <w:t>Skills</w:t>
      </w:r>
    </w:p>
    <w:p w14:paraId="6A8CFF42" w14:textId="6D68A916" w:rsidR="00BD75CF" w:rsidRDefault="00933500">
      <w:pPr>
        <w:pStyle w:val="ListParagraph"/>
        <w:numPr>
          <w:ilvl w:val="0"/>
          <w:numId w:val="4"/>
        </w:numPr>
        <w:spacing w:after="0"/>
        <w:ind w:left="288" w:hanging="288"/>
      </w:pPr>
      <w:r>
        <w:t>HTML</w:t>
      </w:r>
    </w:p>
    <w:p w14:paraId="1C56B2A4" w14:textId="4BFF6995" w:rsidR="00933500" w:rsidRDefault="00933500">
      <w:pPr>
        <w:pStyle w:val="ListParagraph"/>
        <w:numPr>
          <w:ilvl w:val="0"/>
          <w:numId w:val="4"/>
        </w:numPr>
        <w:spacing w:after="0"/>
        <w:ind w:left="288" w:hanging="288"/>
      </w:pPr>
      <w:r>
        <w:t>CSS</w:t>
      </w:r>
    </w:p>
    <w:p w14:paraId="406E4005" w14:textId="6D49DBA0" w:rsidR="00933500" w:rsidRDefault="00933500">
      <w:pPr>
        <w:pStyle w:val="ListParagraph"/>
        <w:numPr>
          <w:ilvl w:val="0"/>
          <w:numId w:val="4"/>
        </w:numPr>
        <w:spacing w:after="0"/>
        <w:ind w:left="288" w:hanging="288"/>
      </w:pPr>
      <w:r>
        <w:t>MATHEMATICS</w:t>
      </w:r>
    </w:p>
    <w:p w14:paraId="5D5E0A2B" w14:textId="77777777" w:rsidR="00970EC3" w:rsidRDefault="00970EC3" w:rsidP="00970EC3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JavaScript </w:t>
      </w:r>
    </w:p>
    <w:p w14:paraId="7BB8F58D" w14:textId="77777777" w:rsidR="00970EC3" w:rsidRDefault="00970EC3" w:rsidP="00970EC3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SQL </w:t>
      </w:r>
    </w:p>
    <w:p w14:paraId="01B10B93" w14:textId="77777777" w:rsidR="00970EC3" w:rsidRDefault="00970EC3" w:rsidP="00970EC3">
      <w:pPr>
        <w:pStyle w:val="ListParagraph"/>
        <w:numPr>
          <w:ilvl w:val="0"/>
          <w:numId w:val="4"/>
        </w:numPr>
        <w:spacing w:after="0"/>
        <w:ind w:left="360"/>
      </w:pPr>
      <w:r>
        <w:t>Django</w:t>
      </w:r>
    </w:p>
    <w:p w14:paraId="0015C8DE" w14:textId="77777777" w:rsidR="00970EC3" w:rsidRDefault="00970EC3" w:rsidP="00970EC3">
      <w:pPr>
        <w:pStyle w:val="ListParagraph"/>
        <w:numPr>
          <w:ilvl w:val="0"/>
          <w:numId w:val="4"/>
        </w:numPr>
        <w:spacing w:after="0"/>
        <w:ind w:left="360"/>
      </w:pPr>
      <w:r>
        <w:t>React</w:t>
      </w:r>
    </w:p>
    <w:p w14:paraId="5EC7A48C" w14:textId="77777777" w:rsidR="00970EC3" w:rsidRDefault="00970EC3" w:rsidP="00970EC3">
      <w:pPr>
        <w:pStyle w:val="ListParagraph"/>
        <w:numPr>
          <w:ilvl w:val="0"/>
          <w:numId w:val="4"/>
        </w:numPr>
        <w:spacing w:after="0"/>
        <w:ind w:left="360"/>
      </w:pPr>
      <w:r>
        <w:t>Github</w:t>
      </w:r>
    </w:p>
    <w:p w14:paraId="2C006CAA" w14:textId="77777777" w:rsidR="00970EC3" w:rsidRDefault="00970EC3" w:rsidP="00970EC3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Teamwork </w:t>
      </w:r>
    </w:p>
    <w:p w14:paraId="27558E8D" w14:textId="77777777" w:rsidR="00970EC3" w:rsidRDefault="00970EC3" w:rsidP="00970EC3">
      <w:pPr>
        <w:spacing w:after="200" w:line="276" w:lineRule="auto"/>
      </w:pPr>
    </w:p>
    <w:p w14:paraId="4D05215C" w14:textId="77777777" w:rsidR="00970EC3" w:rsidRDefault="00970EC3" w:rsidP="00970EC3">
      <w:pPr>
        <w:pStyle w:val="ListParagraph"/>
        <w:spacing w:after="0"/>
        <w:ind w:left="288" w:firstLine="0"/>
      </w:pPr>
    </w:p>
    <w:p w14:paraId="3E296C7F" w14:textId="77777777" w:rsidR="00BD75CF" w:rsidRDefault="00BD75CF">
      <w:pPr>
        <w:spacing w:after="200" w:line="276" w:lineRule="auto"/>
      </w:pPr>
    </w:p>
    <w:p w14:paraId="78466D82" w14:textId="77777777" w:rsidR="00933500" w:rsidRDefault="00933500">
      <w:pPr>
        <w:spacing w:after="200" w:line="276" w:lineRule="auto"/>
      </w:pPr>
    </w:p>
    <w:p w14:paraId="11ABA199" w14:textId="77777777" w:rsidR="00933500" w:rsidRDefault="00933500">
      <w:pPr>
        <w:spacing w:after="200" w:line="276" w:lineRule="auto"/>
      </w:pPr>
    </w:p>
    <w:p w14:paraId="73D5CA84" w14:textId="23E8F244" w:rsidR="00933500" w:rsidRDefault="00933500">
      <w:pPr>
        <w:spacing w:after="200" w:line="276" w:lineRule="auto"/>
      </w:pPr>
      <w:r>
        <w:t>Dear Sir/Madam</w:t>
      </w:r>
    </w:p>
    <w:p w14:paraId="1F668156" w14:textId="7BDF407E" w:rsidR="00B762FE" w:rsidRPr="00B762FE" w:rsidRDefault="00933500" w:rsidP="00B762FE">
      <w:pPr>
        <w:spacing w:after="200" w:line="276" w:lineRule="auto"/>
      </w:pPr>
      <w:r>
        <w:t xml:space="preserve">I am applying for an internship role in </w:t>
      </w:r>
      <w:r w:rsidR="00232E69">
        <w:t>web development at</w:t>
      </w:r>
      <w:r>
        <w:t xml:space="preserve"> your</w:t>
      </w:r>
      <w:r w:rsidR="004742D7">
        <w:t xml:space="preserve"> </w:t>
      </w:r>
      <w:r w:rsidR="004742D7" w:rsidRPr="004742D7">
        <w:t>esteemed</w:t>
      </w:r>
      <w:r w:rsidR="004742D7">
        <w:t xml:space="preserve"> </w:t>
      </w:r>
      <w:proofErr w:type="gramStart"/>
      <w:r w:rsidR="004742D7">
        <w:t>organization .</w:t>
      </w:r>
      <w:proofErr w:type="gramEnd"/>
      <w:r w:rsidR="004742D7">
        <w:t xml:space="preserve"> I am currently studying at </w:t>
      </w:r>
      <w:proofErr w:type="gramStart"/>
      <w:r w:rsidR="004742D7">
        <w:t>EDUVOS</w:t>
      </w:r>
      <w:r w:rsidR="009872AA">
        <w:t xml:space="preserve"> </w:t>
      </w:r>
      <w:r w:rsidR="00EE12CB">
        <w:t>.</w:t>
      </w:r>
      <w:r w:rsidR="001F0137">
        <w:t>I</w:t>
      </w:r>
      <w:proofErr w:type="gramEnd"/>
      <w:r w:rsidR="001F0137">
        <w:t xml:space="preserve"> am</w:t>
      </w:r>
      <w:r w:rsidR="00EE12CB">
        <w:t xml:space="preserve"> c</w:t>
      </w:r>
      <w:r w:rsidR="009872AA" w:rsidRPr="009872AA">
        <w:t xml:space="preserve">Iose to finish my </w:t>
      </w:r>
      <w:r w:rsidR="001F0137">
        <w:t>Web Design certificate this year and</w:t>
      </w:r>
      <w:r w:rsidR="004742D7">
        <w:t xml:space="preserve"> am eager to </w:t>
      </w:r>
      <w:r w:rsidR="00254E6A">
        <w:t>practicaI</w:t>
      </w:r>
      <w:r w:rsidR="004742D7">
        <w:t xml:space="preserve"> experience . I will gladly work fo</w:t>
      </w:r>
      <w:r w:rsidR="00751DAB">
        <w:t xml:space="preserve">r </w:t>
      </w:r>
      <w:r w:rsidR="00232E69" w:rsidRPr="00232E69">
        <w:t>almost none</w:t>
      </w:r>
      <w:r w:rsidR="004742D7">
        <w:t xml:space="preserve"> monetary compensation</w:t>
      </w:r>
      <w:r w:rsidR="00751DAB">
        <w:t xml:space="preserve"> as I would Iove to have a roIe</w:t>
      </w:r>
      <w:r w:rsidR="00B155EF">
        <w:t xml:space="preserve"> and feel part of </w:t>
      </w:r>
      <w:r w:rsidR="003A2718">
        <w:t xml:space="preserve">a </w:t>
      </w:r>
      <w:proofErr w:type="gramStart"/>
      <w:r w:rsidR="003A2718">
        <w:t>project</w:t>
      </w:r>
      <w:r w:rsidR="00B155EF">
        <w:t xml:space="preserve"> </w:t>
      </w:r>
      <w:r w:rsidR="004742D7">
        <w:t xml:space="preserve"> .</w:t>
      </w:r>
      <w:proofErr w:type="gramEnd"/>
      <w:r w:rsidR="004742D7">
        <w:t xml:space="preserve"> I </w:t>
      </w:r>
      <w:r w:rsidR="001F0137">
        <w:t>know</w:t>
      </w:r>
      <w:r w:rsidR="004742D7">
        <w:t xml:space="preserve"> HTML</w:t>
      </w:r>
      <w:r w:rsidR="001F0137">
        <w:t>,</w:t>
      </w:r>
      <w:r w:rsidR="004742D7">
        <w:t xml:space="preserve"> </w:t>
      </w:r>
      <w:proofErr w:type="gramStart"/>
      <w:r w:rsidR="004742D7">
        <w:t>CSS ,</w:t>
      </w:r>
      <w:proofErr w:type="gramEnd"/>
      <w:r w:rsidR="004742D7">
        <w:t xml:space="preserve">  Python , Javascript </w:t>
      </w:r>
      <w:r w:rsidR="00027B8B">
        <w:t>,</w:t>
      </w:r>
      <w:r w:rsidR="004742D7">
        <w:t xml:space="preserve"> React , Django , SQL</w:t>
      </w:r>
      <w:r w:rsidR="00370AB5">
        <w:t>.</w:t>
      </w:r>
      <w:r w:rsidR="00B762FE" w:rsidRPr="00B762FE">
        <w:t xml:space="preserve">. I am </w:t>
      </w:r>
      <w:r w:rsidR="00B762FE">
        <w:t xml:space="preserve">Iimited in </w:t>
      </w:r>
      <w:r w:rsidR="00FD54A5" w:rsidRPr="00FD54A5">
        <w:t xml:space="preserve">using tools like Sketch, Figma, Adobe </w:t>
      </w:r>
      <w:proofErr w:type="gramStart"/>
      <w:r w:rsidR="00FD54A5" w:rsidRPr="00FD54A5">
        <w:t xml:space="preserve">XD, </w:t>
      </w:r>
      <w:r w:rsidR="00A61112">
        <w:t xml:space="preserve"> f</w:t>
      </w:r>
      <w:r w:rsidR="00A61112" w:rsidRPr="00A61112">
        <w:t>amiliarity</w:t>
      </w:r>
      <w:proofErr w:type="gramEnd"/>
      <w:r w:rsidR="00A61112" w:rsidRPr="00A61112">
        <w:t xml:space="preserve"> with user research methodologies and usability testing.  </w:t>
      </w:r>
    </w:p>
    <w:p w14:paraId="18612C1C" w14:textId="3A7C94FD" w:rsidR="00933500" w:rsidRDefault="00933500">
      <w:pPr>
        <w:spacing w:after="200" w:line="276" w:lineRule="auto"/>
      </w:pPr>
    </w:p>
    <w:sectPr w:rsidR="00933500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E985F" w14:textId="77777777" w:rsidR="00FD3C6A" w:rsidRDefault="00FD3C6A">
      <w:pPr>
        <w:spacing w:after="0" w:line="240" w:lineRule="auto"/>
      </w:pPr>
      <w:r>
        <w:separator/>
      </w:r>
    </w:p>
  </w:endnote>
  <w:endnote w:type="continuationSeparator" w:id="0">
    <w:p w14:paraId="5D443EF0" w14:textId="77777777" w:rsidR="00FD3C6A" w:rsidRDefault="00FD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891C5" w14:textId="77777777" w:rsidR="00BD75CF" w:rsidRDefault="007A6F4D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3D59503" wp14:editId="03C24BB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257231" w14:textId="77777777" w:rsidR="00BD75CF" w:rsidRDefault="00BD75C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3D59503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03257231" w14:textId="77777777" w:rsidR="00BD75CF" w:rsidRDefault="00BD75C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FDE703C" wp14:editId="23848AB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104545" w14:textId="77777777" w:rsidR="00BD75CF" w:rsidRDefault="00BD75C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FDE703C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18104545" w14:textId="77777777" w:rsidR="00BD75CF" w:rsidRDefault="00BD75C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ECA2496" wp14:editId="1BEA5860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26E2140" w14:textId="77777777" w:rsidR="00BD75CF" w:rsidRDefault="007A6F4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A249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426E2140" w14:textId="77777777" w:rsidR="00BD75CF" w:rsidRDefault="007A6F4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C8C65" w14:textId="77777777" w:rsidR="00BD75CF" w:rsidRDefault="007A6F4D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4D121A" wp14:editId="0FBC1DE7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0143281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ED3F212" wp14:editId="63FA7D7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619C8A" w14:textId="77777777" w:rsidR="00BD75CF" w:rsidRDefault="00BD75C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ED3F212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5F619C8A" w14:textId="77777777" w:rsidR="00BD75CF" w:rsidRDefault="00BD75C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BAD4CA0" wp14:editId="626167A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13C848" w14:textId="77777777" w:rsidR="00BD75CF" w:rsidRDefault="00BD75C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BAD4CA0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4B13C848" w14:textId="77777777" w:rsidR="00BD75CF" w:rsidRDefault="00BD75C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D216C2" wp14:editId="0FBFE6F2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8765AF8" w14:textId="77777777" w:rsidR="00BD75CF" w:rsidRDefault="007A6F4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D216C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38765AF8" w14:textId="77777777" w:rsidR="00BD75CF" w:rsidRDefault="007A6F4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C19BE" w14:textId="77777777" w:rsidR="00FD3C6A" w:rsidRDefault="00FD3C6A">
      <w:pPr>
        <w:spacing w:after="0" w:line="240" w:lineRule="auto"/>
      </w:pPr>
      <w:r>
        <w:separator/>
      </w:r>
    </w:p>
  </w:footnote>
  <w:footnote w:type="continuationSeparator" w:id="0">
    <w:p w14:paraId="5E1B698E" w14:textId="77777777" w:rsidR="00FD3C6A" w:rsidRDefault="00FD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E6A56" w14:textId="77777777" w:rsidR="00BD75CF" w:rsidRDefault="007A6F4D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F7E674A" wp14:editId="1F4D514F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5346766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350BDA" wp14:editId="3214A75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8D372" w14:textId="77777777" w:rsidR="00BD75CF" w:rsidRDefault="007A6F4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4350BD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2A48D372" w14:textId="77777777" w:rsidR="00BD75CF" w:rsidRDefault="007A6F4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D64022D" wp14:editId="60B46F2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5A675A" w14:textId="77777777" w:rsidR="00BD75CF" w:rsidRDefault="00BD75C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D64022D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455A675A" w14:textId="77777777" w:rsidR="00BD75CF" w:rsidRDefault="00BD75C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51A3B10" wp14:editId="5A58983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C147D3" w14:textId="77777777" w:rsidR="00BD75CF" w:rsidRDefault="00BD75C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51A3B10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68C147D3" w14:textId="77777777" w:rsidR="00BD75CF" w:rsidRDefault="00BD75C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70746" w14:textId="77777777" w:rsidR="00BD75CF" w:rsidRDefault="007A6F4D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00B9CEB" wp14:editId="688FB66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A2743E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4FE0E" wp14:editId="13A3563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3E50C3" w14:textId="77777777" w:rsidR="00BD75CF" w:rsidRDefault="00BD75C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C54FE0E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03E50C3" w14:textId="77777777" w:rsidR="00BD75CF" w:rsidRDefault="00BD75C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2F9B59" wp14:editId="4967B2F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B6DA4C" w14:textId="77777777" w:rsidR="00BD75CF" w:rsidRDefault="00BD75C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C2F9B59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57B6DA4C" w14:textId="77777777" w:rsidR="00BD75CF" w:rsidRDefault="00BD75CF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79471">
    <w:abstractNumId w:val="4"/>
  </w:num>
  <w:num w:numId="2" w16cid:durableId="752701047">
    <w:abstractNumId w:val="2"/>
  </w:num>
  <w:num w:numId="3" w16cid:durableId="1889756280">
    <w:abstractNumId w:val="3"/>
  </w:num>
  <w:num w:numId="4" w16cid:durableId="51201499">
    <w:abstractNumId w:val="1"/>
  </w:num>
  <w:num w:numId="5" w16cid:durableId="694891885">
    <w:abstractNumId w:val="0"/>
  </w:num>
  <w:num w:numId="6" w16cid:durableId="3576572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00"/>
    <w:rsid w:val="00027B8B"/>
    <w:rsid w:val="0004477C"/>
    <w:rsid w:val="00186350"/>
    <w:rsid w:val="001F0137"/>
    <w:rsid w:val="00232E69"/>
    <w:rsid w:val="002411D6"/>
    <w:rsid w:val="00254E6A"/>
    <w:rsid w:val="003200EE"/>
    <w:rsid w:val="003430C9"/>
    <w:rsid w:val="00370AB5"/>
    <w:rsid w:val="003A2718"/>
    <w:rsid w:val="004742D7"/>
    <w:rsid w:val="00751DAB"/>
    <w:rsid w:val="007953AC"/>
    <w:rsid w:val="007A6F4D"/>
    <w:rsid w:val="00825EC5"/>
    <w:rsid w:val="00933500"/>
    <w:rsid w:val="00965364"/>
    <w:rsid w:val="00970EC3"/>
    <w:rsid w:val="009872AA"/>
    <w:rsid w:val="00A41247"/>
    <w:rsid w:val="00A61112"/>
    <w:rsid w:val="00B155EF"/>
    <w:rsid w:val="00B445D8"/>
    <w:rsid w:val="00B762FE"/>
    <w:rsid w:val="00BA02A5"/>
    <w:rsid w:val="00BD6627"/>
    <w:rsid w:val="00BD75CF"/>
    <w:rsid w:val="00CF34AB"/>
    <w:rsid w:val="00D3263C"/>
    <w:rsid w:val="00EE12CB"/>
    <w:rsid w:val="00EE20EE"/>
    <w:rsid w:val="00F10CA7"/>
    <w:rsid w:val="00F963CB"/>
    <w:rsid w:val="00FD3C6A"/>
    <w:rsid w:val="00F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BB16FED"/>
  <w15:docId w15:val="{D474C5CB-7EA3-4F09-82E2-5AFB098D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CFF5441C8E44C38EFCCDA401698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2C2B0-B9C9-4991-A444-ECBF3131C871}"/>
      </w:docPartPr>
      <w:docPartBody>
        <w:p w:rsidR="00FF012A" w:rsidRDefault="00FF012A">
          <w:pPr>
            <w:pStyle w:val="80CFF5441C8E44C38EFCCDA4016988A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7A9D5182CE646AEA1C863009F788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3FAB-569D-4CC5-8CF5-1521096FA259}"/>
      </w:docPartPr>
      <w:docPartBody>
        <w:p w:rsidR="00FF012A" w:rsidRDefault="00FF012A">
          <w:pPr>
            <w:pStyle w:val="87A9D5182CE646AEA1C863009F788177"/>
          </w:pPr>
          <w:r>
            <w:t>[Type the date]</w:t>
          </w:r>
        </w:p>
      </w:docPartBody>
    </w:docPart>
    <w:docPart>
      <w:docPartPr>
        <w:name w:val="AB2B4DB9F97C4865B78FF59CD8606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E9E73-9F8A-40BC-BD3E-BBCF58448845}"/>
      </w:docPartPr>
      <w:docPartBody>
        <w:p w:rsidR="00FF012A" w:rsidRDefault="00FF012A">
          <w:pPr>
            <w:pStyle w:val="AB2B4DB9F97C4865B78FF59CD8606E2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BC274DBCCF5E47BB8C50283CFA707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9D1BA-671F-45AC-B9E0-0A56A9A42232}"/>
      </w:docPartPr>
      <w:docPartBody>
        <w:p w:rsidR="00FF012A" w:rsidRDefault="00FF012A">
          <w:pPr>
            <w:pStyle w:val="BC274DBCCF5E47BB8C50283CFA70788F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B2D57A4706A248ADA102818D4AD9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BB60E-F149-4806-B656-00FAC8264C58}"/>
      </w:docPartPr>
      <w:docPartBody>
        <w:p w:rsidR="00FF012A" w:rsidRDefault="00FF012A">
          <w:pPr>
            <w:pStyle w:val="B2D57A4706A248ADA102818D4AD98CFE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91DBB5130E2044F6837DC1F07B5D4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C2F6-D12C-4FBB-B932-1A2BB76D9DB0}"/>
      </w:docPartPr>
      <w:docPartBody>
        <w:p w:rsidR="00FF012A" w:rsidRDefault="00FF012A">
          <w:pPr>
            <w:pStyle w:val="91DBB5130E2044F6837DC1F07B5D4BC0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10D15CC2661445E69212E5DA1CA4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1CE42-4452-41CF-B4B5-61C16CA4A6CA}"/>
      </w:docPartPr>
      <w:docPartBody>
        <w:p w:rsidR="00FF012A" w:rsidRDefault="00FF012A">
          <w:pPr>
            <w:pStyle w:val="10D15CC2661445E69212E5DA1CA41A36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EF"/>
    <w:rsid w:val="002411D6"/>
    <w:rsid w:val="008860EF"/>
    <w:rsid w:val="00B34C64"/>
    <w:rsid w:val="00B445D8"/>
    <w:rsid w:val="00BD6627"/>
    <w:rsid w:val="00F1158B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0CFF5441C8E44C38EFCCDA4016988A9">
    <w:name w:val="80CFF5441C8E44C38EFCCDA4016988A9"/>
  </w:style>
  <w:style w:type="paragraph" w:customStyle="1" w:styleId="87A9D5182CE646AEA1C863009F788177">
    <w:name w:val="87A9D5182CE646AEA1C863009F788177"/>
  </w:style>
  <w:style w:type="paragraph" w:customStyle="1" w:styleId="AB2B4DB9F97C4865B78FF59CD8606E26">
    <w:name w:val="AB2B4DB9F97C4865B78FF59CD8606E26"/>
  </w:style>
  <w:style w:type="paragraph" w:customStyle="1" w:styleId="BC274DBCCF5E47BB8C50283CFA70788F">
    <w:name w:val="BC274DBCCF5E47BB8C50283CFA70788F"/>
  </w:style>
  <w:style w:type="paragraph" w:customStyle="1" w:styleId="B2D57A4706A248ADA102818D4AD98CFE">
    <w:name w:val="B2D57A4706A248ADA102818D4AD98CFE"/>
  </w:style>
  <w:style w:type="paragraph" w:customStyle="1" w:styleId="91DBB5130E2044F6837DC1F07B5D4BC0">
    <w:name w:val="91DBB5130E2044F6837DC1F07B5D4BC0"/>
  </w:style>
  <w:style w:type="paragraph" w:customStyle="1" w:styleId="10D15CC2661445E69212E5DA1CA41A36">
    <w:name w:val="10D15CC2661445E69212E5DA1CA41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1195 Du South Street</CompanyAddress>
  <CompanyPhone>079 288 9754</CompanyPhone>
  <CompanyFax/>
  <CompanyEmail>Bediakoemmanuel036@gmail.com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49</TotalTime>
  <Pages>2</Pages>
  <Words>148</Words>
  <Characters>769</Characters>
  <Application>Microsoft Office Word</Application>
  <DocSecurity>0</DocSecurity>
  <Lines>42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Bediako</dc:creator>
  <cp:lastModifiedBy>Emmanuel Bediako</cp:lastModifiedBy>
  <cp:revision>27</cp:revision>
  <dcterms:created xsi:type="dcterms:W3CDTF">2024-05-15T04:52:00Z</dcterms:created>
  <dcterms:modified xsi:type="dcterms:W3CDTF">2024-09-20T07:27:00Z</dcterms:modified>
</cp:coreProperties>
</file>